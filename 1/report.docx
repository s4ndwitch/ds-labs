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5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М</w:t>
      </w:r>
      <w:bookmarkStart w:id="0" w:name="_Ref93615762"/>
      <w:bookmarkEnd w:id="0"/>
      <w:r>
        <w:rPr>
          <w:rFonts w:eastAsia="Times New Roman" w:cs="Times New Roman"/>
          <w:lang w:val="ru-RU"/>
        </w:rPr>
        <w:t>инистерство высшего образования и науки Российской Федерации</w:t>
      </w:r>
    </w:p>
    <w:p>
      <w:pPr>
        <w:pStyle w:val="Normal"/>
        <w:numPr>
          <w:ilvl w:val="0"/>
          <w:numId w:val="16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17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—</w:t>
      </w:r>
    </w:p>
    <w:p>
      <w:pPr>
        <w:pStyle w:val="Normal"/>
        <w:numPr>
          <w:ilvl w:val="0"/>
          <w:numId w:val="18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Институт кибербезопасности и защиты информации</w:t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jc w:val="center"/>
        <w:rPr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 xml:space="preserve">ЛАБОРАТОРНАЯ РАБОТА № </w:t>
      </w:r>
      <w:r>
        <w:rPr>
          <w:rFonts w:cs="Times New Roman"/>
          <w:b/>
          <w:sz w:val="32"/>
          <w:szCs w:val="32"/>
          <w:lang w:val="ru-RU"/>
        </w:rPr>
        <w:t>1</w:t>
      </w:r>
    </w:p>
    <w:p>
      <w:pPr>
        <w:pStyle w:val="Labname"/>
        <w:rPr>
          <w:lang w:val="ru-RU"/>
        </w:rPr>
      </w:pPr>
      <w:r>
        <w:rPr>
          <w:lang w:val="ru-RU"/>
        </w:rPr>
        <w:t>«</w:t>
      </w:r>
      <w:r>
        <w:rPr>
          <w:lang w:val="ru-RU"/>
        </w:rPr>
        <w:t>Работа с файлами</w:t>
      </w:r>
      <w:r>
        <w:rPr>
          <w:lang w:val="ru-RU"/>
        </w:rPr>
        <w:t>»</w:t>
      </w:r>
    </w:p>
    <w:p>
      <w:pPr>
        <w:pStyle w:val="Normal"/>
        <w:numPr>
          <w:ilvl w:val="0"/>
          <w:numId w:val="19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по дисциплине «Структуры данных»</w:t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20"/>
        </w:numPr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>Выполнил</w:t>
      </w:r>
    </w:p>
    <w:p>
      <w:pPr>
        <w:pStyle w:val="ListParagraph"/>
        <w:numPr>
          <w:ilvl w:val="0"/>
          <w:numId w:val="21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>студент гр.</w:t>
      </w:r>
      <w:r>
        <w:rPr>
          <w:rFonts w:cs="Times New Roman"/>
          <w:sz w:val="22"/>
          <w:lang w:val="ru-RU"/>
        </w:rPr>
        <w:tab/>
        <w:t xml:space="preserve">                                           Белоконь Д. А., Солуянов А. Д.</w:t>
      </w:r>
    </w:p>
    <w:p>
      <w:pPr>
        <w:pStyle w:val="ListParagraph"/>
        <w:numPr>
          <w:ilvl w:val="0"/>
          <w:numId w:val="22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</w:t>
      </w:r>
      <w:r>
        <w:rPr>
          <w:rFonts w:cs="Times New Roman"/>
          <w:lang w:val="ru-RU"/>
        </w:rPr>
        <w:tab/>
        <w:t xml:space="preserve">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</w:p>
    <w:p>
      <w:pPr>
        <w:pStyle w:val="ListParagraph"/>
        <w:numPr>
          <w:ilvl w:val="5"/>
          <w:numId w:val="23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   </w:t>
      </w:r>
      <w:r>
        <w:rPr>
          <w:rFonts w:cs="Times New Roman"/>
          <w:lang w:val="ru-RU"/>
        </w:rPr>
        <w:tab/>
        <w:tab/>
        <w:t xml:space="preserve">          </w:t>
      </w:r>
    </w:p>
    <w:p>
      <w:pPr>
        <w:pStyle w:val="ListParagraph"/>
        <w:numPr>
          <w:ilvl w:val="0"/>
          <w:numId w:val="24"/>
        </w:numPr>
        <w:spacing w:lineRule="auto" w:line="276" w:before="240" w:after="200"/>
        <w:ind w:left="567" w:hanging="0"/>
        <w:contextualSpacing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6"/>
          <w:numId w:val="25"/>
        </w:numPr>
        <w:spacing w:lineRule="auto" w:line="276" w:before="24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</w:t>
      </w:r>
      <w:r>
        <w:rPr>
          <w:rFonts w:cs="Times New Roman"/>
          <w:lang w:val="ru-RU"/>
        </w:rPr>
        <w:t xml:space="preserve">Проверил </w:t>
        <w:tab/>
        <w:tab/>
        <w:t xml:space="preserve"> </w:t>
        <w:tab/>
        <w:tab/>
        <w:tab/>
        <w:tab/>
        <w:tab/>
        <w:t xml:space="preserve">Вагисаров В. Б.       </w:t>
      </w:r>
    </w:p>
    <w:p>
      <w:pPr>
        <w:pStyle w:val="ListParagraph"/>
        <w:numPr>
          <w:ilvl w:val="0"/>
          <w:numId w:val="26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ab/>
        <w:t xml:space="preserve"> 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  <w:r>
        <w:rPr>
          <w:rFonts w:cs="Times New Roman"/>
          <w:lang w:val="ru-RU"/>
        </w:rPr>
        <w:tab/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lang w:val="ru-RU"/>
        </w:rPr>
      </w:pPr>
      <w:r>
        <w:rPr>
          <w:rFonts w:cs="Times New Roman"/>
          <w:lang w:val="ru-RU"/>
        </w:rPr>
        <w:t xml:space="preserve">                                                                          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hanging="0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27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</w:t>
      </w:r>
    </w:p>
    <w:p>
      <w:pPr>
        <w:pStyle w:val="ListParagraph"/>
        <w:numPr>
          <w:ilvl w:val="0"/>
          <w:numId w:val="28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2023</w:t>
      </w:r>
    </w:p>
    <w:p>
      <w:pPr>
        <w:pStyle w:val="ListParagraph"/>
        <w:numPr>
          <w:ilvl w:val="0"/>
          <w:numId w:val="29"/>
        </w:numPr>
        <w:jc w:val="center"/>
        <w:rPr>
          <w:lang w:val="ru-RU"/>
        </w:rPr>
      </w:pPr>
      <w:r>
        <w:rPr>
          <w:rFonts w:cs="Times New Roman"/>
          <w:b/>
          <w:lang w:val="ru-RU"/>
        </w:rPr>
        <w:t>Цель работы</w:t>
      </w:r>
    </w:p>
    <w:p>
      <w:pPr>
        <w:pStyle w:val="Normal"/>
        <w:rPr>
          <w:rFonts w:ascii="Times New Roman" w:hAnsi="Times New Roman" w:eastAsia="宋体" w:cs="Times New Roman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宋体" w:cs="Times New Roman" w:eastAsiaTheme="minorEastAsia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Необходимо реализовать программу, осуществляющую замену слов в тексте и вывод полученного текста в выходной файл.</w:t>
      </w:r>
    </w:p>
    <w:p>
      <w:pPr>
        <w:pStyle w:val="Myheaderunnumbered"/>
        <w:ind w:left="0" w:hanging="0"/>
        <w:rPr>
          <w:lang w:val="ru-RU"/>
        </w:rPr>
      </w:pPr>
      <w:r>
        <w:rPr>
          <w:lang w:val="ru-RU"/>
        </w:rPr>
        <w:t>Формулировка задания</w:t>
      </w:r>
    </w:p>
    <w:p>
      <w:pPr>
        <w:pStyle w:val="Normal"/>
        <w:jc w:val="left"/>
        <w:rPr>
          <w:rFonts w:ascii="Times New Roman" w:hAnsi="Times New Roman" w:eastAsia="宋体" w:cs="Times New Roman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宋体" w:cs="Times New Roman" w:eastAsiaTheme="minorEastAsia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Входные данные:</w:t>
        <w:br/>
        <w:t>--- путь к файлу1 с текстом</w:t>
        <w:br/>
        <w:t>--- путь к файлу2 со словами, которые требуется заменить</w:t>
        <w:br/>
        <w:t>--- путь к файлу3 со словами, на которые требуется заменить</w:t>
        <w:br/>
        <w:t>--- путь к выходному файлу4, в который будет записан результирующий текст.</w:t>
        <w:br/>
        <w:t xml:space="preserve">Слова в файлах 2 и 3 разделяются переносом строки. Слово на первой строке файла 2 должно заменяться на слово первой строки файла 3, слово на второй строке — на соответствующее слово второй строки и т.д. </w:t>
      </w:r>
    </w:p>
    <w:p>
      <w:pPr>
        <w:pStyle w:val="Normal"/>
        <w:jc w:val="left"/>
        <w:rPr>
          <w:rFonts w:ascii="Times New Roman" w:hAnsi="Times New Roman" w:eastAsia="宋体" w:cs="Times New Roman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宋体" w:cs="Times New Roman" w:eastAsiaTheme="minorEastAsia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Текст может включать английские буквы, различные знаки препинания и специальные символы (в т.ч. пробелы, табуляции, и т.д.) Результирующий текст должен повторять все знаки препинания и специальные символы оригинального текста. Программа должна эффективно управлять памятью (используем динамическую память). Входные данные в программу должны передаваться с использованием аргументов командной строки и входных параметров main (argv, argc)</w:t>
      </w:r>
    </w:p>
    <w:p>
      <w:pPr>
        <w:pStyle w:val="Myheaderunnumbered"/>
        <w:ind w:left="0" w:hanging="0"/>
        <w:rPr>
          <w:lang w:val="ru-RU"/>
        </w:rPr>
      </w:pPr>
      <w:r>
        <w:rPr>
          <w:lang w:val="ru-RU"/>
        </w:rPr>
        <w:t>Результаты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достижения поставленной цели необходимо реализовать структуру данных односвязный  линейный список, который будет динамически расширятся и освобождаться, под нужды текста. С помощью  функции </w:t>
      </w:r>
      <w:r>
        <w:rPr>
          <w:rFonts w:eastAsia="宋体" w:cs="" w:cstheme="minorBidi" w:eastAsiaTheme="minorEastAsia"/>
          <w:b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createList был создан линейный список, с помощью getListLength проверялась длина списки, addElement использовалось для добавления нового элемента, removeList удаляет список compileWord </w:t>
      </w:r>
    </w:p>
    <w:p>
      <w:pPr>
        <w:pStyle w:val="Normal"/>
        <w:rPr>
          <w:lang w:val="ru-RU"/>
        </w:rPr>
      </w:pPr>
      <w:r>
        <w:rPr>
          <w:rFonts w:eastAsia="宋体" w:cs="" w:cstheme="minorBidi" w:eastAsiaTheme="minorEastAsia"/>
          <w:b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Программа сначало просматривает количество введённых аргументов и если их меньше нужного количества, а именно 4, то выводит сообщение ошибки. Иначе продолжает выполнение программы, открывает 1 и 3 для чтения и при возникновении ошибки завершает работу, далее создаются два линейных списка для хранения исходного текста и слов исправления, соответственно, в которые по средствам функции readWords записываются слова(функция readWords поочерёдно парсит файл и записывает в него считанные слова) </w:t>
      </w:r>
    </w:p>
    <w:p>
      <w:pPr>
        <w:pStyle w:val="Normal"/>
        <w:rPr>
          <w:lang w:val="ru-RU"/>
        </w:rPr>
      </w:pPr>
      <w:r>
        <w:rPr>
          <w:rFonts w:eastAsia="宋体" w:cs="" w:cstheme="minorBidi" w:eastAsiaTheme="minorEastAsia"/>
          <w:b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Далее по средствам функции ltos (получает на вход список, а возвращает стринг) записывает текст в ссылку. </w:t>
      </w:r>
    </w:p>
    <w:p>
      <w:pPr>
        <w:pStyle w:val="Normal"/>
        <w:rPr>
          <w:lang w:val="ru-RU"/>
        </w:rPr>
      </w:pPr>
      <w:r>
        <w:rPr>
          <w:rFonts w:eastAsia="宋体" w:cs="" w:cstheme="minorBidi" w:eastAsiaTheme="minorEastAsia"/>
          <w:b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Далее идёт цикл просматривающий, подменяющий и выводящий слова в 4 файл, посредством множественных вложенных условий.</w:t>
      </w:r>
    </w:p>
    <w:p>
      <w:pPr>
        <w:pStyle w:val="Myheaderunnumbered"/>
        <w:ind w:left="0" w:hanging="0"/>
        <w:rPr>
          <w:lang w:val="ru-RU"/>
        </w:rPr>
      </w:pPr>
      <w:r>
        <w:rPr>
          <w:lang w:val="ru-RU"/>
        </w:rPr>
        <w:t>Вывод</w:t>
      </w:r>
    </w:p>
    <w:p>
      <w:pPr>
        <w:pStyle w:val="Normal"/>
        <w:rPr>
          <w:lang w:val="ru-RU"/>
        </w:rPr>
      </w:pPr>
      <w:r>
        <w:rPr>
          <w:lang w:val="ru-RU"/>
        </w:rPr>
        <w:t>По итогу проведённой работы были приобретены навыки использования линейных списков, а также применения динамической памяти. Программу получилось реализовать в полном объёме.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Приложение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#include &lt;stdio.h&gt;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#include &lt;stdlib.h&gt;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#include &lt;string.h&gt;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struct list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void *data;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struct list *nextElement;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struct list *createList()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struct list *newList = (struct list *)malloc(sizeof(struct list) * 1);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newList-&gt;data = NULL;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newList-&gt;nextElement = NULL;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int getListLength(struct list *list)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(list == NULL)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-1;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int result = 0;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while (list != NULL)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result += 1;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list = list-&gt;nextElement;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result;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void addElement(void *data, struct list *list)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(list == NULL)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list = createList();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while (list-&gt;nextElement != 0x0)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(list-&gt;data == 0x0)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list-&gt;data = data;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list = list-&gt;nextElement;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(list-&gt;data == 0x0)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list-&gt;data = data;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struct list *newElement = createList();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(newElement == NULL)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list-&gt;nextElement = newElement;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newElement-&gt;data = data;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char *compileWord(struct list *list)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(list == NULL)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NULL;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char *newWord = (char *)malloc(sizeof(char) * getListLength(list));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int counter = 0;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while (list != NULL)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*(newWord + counter++) = *((char *)(list-&gt;data));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list = list-&gt;nextElement;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newWord;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void removeList(struct list *list)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struct list *nextElement;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while (list != NULL)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nextElement = list-&gt;nextElement;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free(list);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list = nextElement;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struct list *readWords(FILE *file)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char *symbol = (char *)malloc(sizeof(char) * 1);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struct list *currentWord = createList();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struct list *words = createList();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(currentWord == NULL || words == NULL)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fprintf(stderr, "An error occured while creating a list\n");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NULL;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while (fscanf(file, "%c", symbol) != EOF)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(64 &lt; *symbol &amp;&amp; *symbol &lt; 91 || 96 &lt; *symbol &amp;&amp; *symbol &lt; 123)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addElement(symbol, currentWord);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 else if (*symbol == 10)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free(symbol);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symbol = (char *)malloc(sizeof(char) * 1);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*symbol = 0;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addElement(symbol, currentWord);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addElement(compileWord(currentWord), words);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removeList(currentWord);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currentWord = createList();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 else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fprintf(stderr, "Not a letter or NL symbol in word-correction files");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removeList(currentWord);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removeList(words);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NULL;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symbol = (char *)malloc(sizeof(char) * 1);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addElement(compileWord(currentWord), words);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removeList(currentWord);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words;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char **ltos(struct list *words)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char **result = (char **)malloc(sizeof(char *) * getListLength(words));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struct list *temp = words;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int counter = 0;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while (temp != NULL)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result[counter++] = temp-&gt;data;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temp = temp-&gt;nextElement;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removeList(words);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result;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int search(char *word, char **list, int size)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for (int i = 0; i &lt; size; i++)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(!strcmp(word, list[i]))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i;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-1;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int main(int argc, char *argv[])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(argc &lt; 5)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fprintf(stderr, "Less than 4 arguments specified\n");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1;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FILE *wordsFile = fopen(argv[2], "r");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FILE *correctionsFile = fopen(argv[3], "r");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(correctionsFile == NULL || wordsFile == NULL)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fprintf(stderr, "Could not open file to read words from\n");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2;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struct list *wordsList = readWords(wordsFile);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struct list *correctionsList = readWords(correctionsFile);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fclose(wordsFile);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fclose(correctionsFile);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int wordsCount = getListLength(wordsList);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int correctionsCount = getListLength(correctionsList);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int matrixHeight = wordsCount &lt; correctionsCount ? wordsCount : correctionsCount;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char **words = ltos(wordsList);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char **corrections = ltos(correctionsList);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printf("Changes matrix looks like this:\n");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for (int i = 0; i &lt; 5; i++)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printf("%s\t\t%s\n", words[i], corrections[i]);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FILE *textFile = fopen(argv[1], "r");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FILE *outputFile = fopen(argv[4], "w");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char *symbol = (char *)malloc(sizeof(char) * 1), *temp;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int result;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struct list *currentWord = createList();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(currentWord == NULL)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fprintf(stderr, "An error occured while creating a list\n");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3;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while (fscanf(textFile, "%c", symbol) != EOF)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(64 &lt; *symbol &amp;&amp; *symbol &lt; 91 || 96 &lt; *symbol &amp;&amp; *symbol &lt; 123)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addElement(symbol, currentWord);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 else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temp = symbol;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symbol = (char *)malloc(sizeof(char) * 1);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*symbol = 0;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addElement(symbol, currentWord);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result = search(compileWord(currentWord), words, matrixHeight);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(result &gt; -1)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fprintf(outputFile, "%s", corrections[result]);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 else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fprintf(outputFile, "%s", compileWord(currentWord));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fprintf(outputFile, "%c", *temp);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free(temp);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removeList(currentWord);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currentWord = createList();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symbol = (char *)malloc(sizeof(char) * 1);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temp = symbol;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symbol = (char *)malloc(sizeof(char) * 1);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*symbol = 0;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addElement(symbol, currentWord);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result = search(compileWord(currentWord), words, matrixHeight);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if (result &gt; -1)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fprintf(outputFile, "%s", corrections[result]);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 else {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fprintf(outputFile, "%s", compileWord(currentWord));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removeList(currentWord);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free(temp);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fclose(textFile);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fclose(outputFile);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return 0;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spacing w:lineRule="auto" w:line="240" w:before="0" w:after="0"/>
        <w:rPr>
          <w:sz w:val="12"/>
          <w:szCs w:val="12"/>
        </w:rPr>
      </w:pPr>
      <w:r>
        <w:rPr>
          <w:sz w:val="12"/>
          <w:szCs w:val="12"/>
        </w:rPr>
      </w:r>
    </w:p>
    <w:sectPr>
      <w:footerReference w:type="default" r:id="rId2"/>
      <w:type w:val="nextPage"/>
      <w:pgSz w:w="11906" w:h="16838"/>
      <w:pgMar w:left="1985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95920114"/>
    </w:sdtPr>
    <w:sdtContent>
      <w:p>
        <w:pPr>
          <w:pStyle w:val="Footer"/>
          <w:jc w:val="right"/>
          <w:rPr>
            <w:lang w:val="ru-RU"/>
          </w:rPr>
        </w:pPr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PAGE </w:instrText>
        </w:r>
        <w:r>
          <w:rPr>
            <w:lang w:val="ru-RU"/>
          </w:rPr>
          <w:fldChar w:fldCharType="separate"/>
        </w:r>
        <w:r>
          <w:rPr>
            <w:lang w:val="ru-RU"/>
          </w:rPr>
          <w:t>6</w:t>
        </w:r>
        <w:r>
          <w:rPr>
            <w:lang w:val="ru-RU"/>
          </w:rPr>
          <w:fldChar w:fldCharType="end"/>
        </w:r>
      </w:p>
    </w:sdtContent>
  </w:sdt>
  <w:p>
    <w:pPr>
      <w:pStyle w:val="Footer"/>
      <w:ind w:hanging="0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russianLower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bullet"/>
      <w:lvlText w:val="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1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20070e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宋体" w:cs="" w:cstheme="minorBidi" w:eastAsiaTheme="minorEastAsia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1"/>
    <w:qFormat/>
    <w:rsid w:val="0010084d"/>
    <w:pPr>
      <w:numPr>
        <w:ilvl w:val="0"/>
        <w:numId w:val="1"/>
      </w:numPr>
      <w:tabs>
        <w:tab w:val="clear" w:pos="708"/>
        <w:tab w:val="left" w:pos="567" w:leader="none"/>
      </w:tabs>
      <w:ind w:left="0" w:firstLine="709"/>
      <w:jc w:val="center"/>
      <w:outlineLvl w:val="0"/>
    </w:pPr>
    <w:rPr>
      <w:rFonts w:eastAsia="Times New Roman" w:cs="Times New Roman"/>
      <w:b/>
      <w:bCs/>
      <w:kern w:val="2"/>
      <w:szCs w:val="32"/>
    </w:rPr>
  </w:style>
  <w:style w:type="paragraph" w:styleId="Heading2">
    <w:name w:val="Heading 2"/>
    <w:basedOn w:val="Normal"/>
    <w:next w:val="Normal"/>
    <w:link w:val="2"/>
    <w:uiPriority w:val="1"/>
    <w:qFormat/>
    <w:rsid w:val="0010084d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left="0" w:firstLine="709"/>
      <w:jc w:val="center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"/>
    <w:uiPriority w:val="1"/>
    <w:qFormat/>
    <w:rsid w:val="0010084d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left="0" w:firstLine="709"/>
      <w:jc w:val="center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4"/>
    <w:uiPriority w:val="1"/>
    <w:qFormat/>
    <w:rsid w:val="00384ecc"/>
    <w:pPr>
      <w:keepNext w:val="true"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1"/>
    <w:qFormat/>
    <w:rsid w:val="00384ecc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Title"/>
    <w:uiPriority w:val="99"/>
    <w:semiHidden/>
    <w:qFormat/>
    <w:rsid w:val="0093477c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val="C0504D" w:themeColor="accent2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EmailSignature"/>
    <w:uiPriority w:val="99"/>
    <w:semiHidden/>
    <w:qFormat/>
    <w:rsid w:val="00f67ac2"/>
    <w:rPr>
      <w:rFonts w:eastAsia="宋体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val="C0504D" w:themeColor="accent2"/>
      <w:u w:val="single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d60f71"/>
    <w:rPr>
      <w:rFonts w:ascii="Times New Roman" w:hAnsi="Times New Roman"/>
      <w:sz w:val="28"/>
    </w:rPr>
  </w:style>
  <w:style w:type="character" w:styleId="Internet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styleId="Style10" w:customStyle="1">
    <w:name w:val="Название объекта Знак"/>
    <w:link w:val="Caption1"/>
    <w:uiPriority w:val="35"/>
    <w:qFormat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Style29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eastAsia="en-US"/>
    </w:rPr>
  </w:style>
  <w:style w:type="character" w:styleId="VisitedInternetLink">
    <w:name w:val="FollowedHyperlink"/>
    <w:basedOn w:val="DefaultParagraphFont"/>
    <w:uiPriority w:val="99"/>
    <w:semiHidden/>
    <w:unhideWhenUsed/>
    <w:locked/>
    <w:rsid w:val="008353b8"/>
    <w:rPr>
      <w:color w:val="800080" w:themeColor="followedHyperlink"/>
      <w:u w:val="single"/>
    </w:rPr>
  </w:style>
  <w:style w:type="character" w:styleId="MyheaderunnumberedChar" w:customStyle="1">
    <w:name w:val="My header (unnumbered) Char"/>
    <w:basedOn w:val="1"/>
    <w:link w:val="Myheaderunnumbered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1a42"/>
    <w:rPr>
      <w:color w:val="605E5C"/>
      <w:shd w:fill="E1DFDD" w:val="clear"/>
    </w:rPr>
  </w:style>
  <w:style w:type="character" w:styleId="MyheaderChar" w:customStyle="1">
    <w:name w:val="My header Char"/>
    <w:basedOn w:val="MyheaderunnumberedChar"/>
    <w:link w:val="Myheader"/>
    <w:qFormat/>
    <w:rsid w:val="001d75d0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LabnameChar" w:customStyle="1">
    <w:name w:val="Lab name Char"/>
    <w:basedOn w:val="DefaultParagraphFont"/>
    <w:link w:val="Labname"/>
    <w:qFormat/>
    <w:locked/>
    <w:rsid w:val="00f76adf"/>
    <w:rPr>
      <w:rFonts w:ascii="Times New Roman" w:hAnsi="Times New Roman" w:cs="Times New Roman"/>
      <w:b/>
      <w:caps/>
      <w:sz w:val="28"/>
    </w:rPr>
  </w:style>
  <w:style w:type="character" w:styleId="UnumberedlistChar" w:customStyle="1">
    <w:name w:val="Unumbered list Char"/>
    <w:basedOn w:val="DefaultParagraphFont"/>
    <w:link w:val="Unumberedlist"/>
    <w:qFormat/>
    <w:locked/>
    <w:rsid w:val="00f76adf"/>
    <w:rPr>
      <w:rFonts w:ascii="Times New Roman" w:hAnsi="Times New Roman" w:eastAsia="宋体" w:cs="" w:cstheme="majorBidi" w:eastAsiaTheme="majorEastAsia"/>
      <w:spacing w:val="-10"/>
      <w:kern w:val="2"/>
      <w:sz w:val="28"/>
      <w:szCs w:val="56"/>
    </w:rPr>
  </w:style>
  <w:style w:type="character" w:styleId="GoalrequirementsChar" w:customStyle="1">
    <w:name w:val="goal&amp;&amp;requirements Char"/>
    <w:basedOn w:val="DefaultParagraphFont"/>
    <w:link w:val="Goalrequirements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TasktitleChar" w:customStyle="1">
    <w:name w:val="Task title Char"/>
    <w:basedOn w:val="GoalrequirementsChar"/>
    <w:link w:val="Tasktitle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Preprocessor" w:customStyle="1">
    <w:name w:val="preprocessor"/>
    <w:basedOn w:val="DefaultParagraphFont"/>
    <w:qFormat/>
    <w:rsid w:val="004e3d66"/>
    <w:rPr/>
  </w:style>
  <w:style w:type="character" w:styleId="Keyword" w:customStyle="1">
    <w:name w:val="keyword"/>
    <w:basedOn w:val="DefaultParagraphFont"/>
    <w:qFormat/>
    <w:rsid w:val="004e3d66"/>
    <w:rPr/>
  </w:style>
  <w:style w:type="character" w:styleId="Datatypes" w:customStyle="1">
    <w:name w:val="datatypes"/>
    <w:basedOn w:val="DefaultParagraphFont"/>
    <w:qFormat/>
    <w:rsid w:val="004e3d66"/>
    <w:rPr/>
  </w:style>
  <w:style w:type="character" w:styleId="String" w:customStyle="1">
    <w:name w:val="string"/>
    <w:basedOn w:val="DefaultParagraphFont"/>
    <w:qFormat/>
    <w:rsid w:val="004e3d66"/>
    <w:rPr/>
  </w:style>
  <w:style w:type="character" w:styleId="Plk" w:customStyle="1">
    <w:name w:val="pl-k"/>
    <w:basedOn w:val="DefaultParagraphFont"/>
    <w:qFormat/>
    <w:rsid w:val="00525096"/>
    <w:rPr/>
  </w:style>
  <w:style w:type="character" w:styleId="Pls" w:customStyle="1">
    <w:name w:val="pl-s"/>
    <w:basedOn w:val="DefaultParagraphFont"/>
    <w:qFormat/>
    <w:rsid w:val="00525096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d1ff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wd" w:customStyle="1">
    <w:name w:val="kwd"/>
    <w:basedOn w:val="DefaultParagraphFont"/>
    <w:qFormat/>
    <w:rsid w:val="003d1ffa"/>
    <w:rPr/>
  </w:style>
  <w:style w:type="character" w:styleId="Pln" w:customStyle="1">
    <w:name w:val="pln"/>
    <w:basedOn w:val="DefaultParagraphFont"/>
    <w:qFormat/>
    <w:rsid w:val="003d1ffa"/>
    <w:rPr/>
  </w:style>
  <w:style w:type="character" w:styleId="Typ" w:customStyle="1">
    <w:name w:val="typ"/>
    <w:basedOn w:val="DefaultParagraphFont"/>
    <w:qFormat/>
    <w:rsid w:val="003d1ffa"/>
    <w:rPr/>
  </w:style>
  <w:style w:type="character" w:styleId="Pun" w:customStyle="1">
    <w:name w:val="pun"/>
    <w:basedOn w:val="DefaultParagraphFont"/>
    <w:qFormat/>
    <w:rsid w:val="003d1ffa"/>
    <w:rPr/>
  </w:style>
  <w:style w:type="character" w:styleId="Str" w:customStyle="1">
    <w:name w:val="str"/>
    <w:basedOn w:val="DefaultParagraphFont"/>
    <w:qFormat/>
    <w:rsid w:val="003d1ffa"/>
    <w:rPr/>
  </w:style>
  <w:style w:type="character" w:styleId="Lit" w:customStyle="1">
    <w:name w:val="lit"/>
    <w:basedOn w:val="DefaultParagraphFont"/>
    <w:qFormat/>
    <w:rsid w:val="003d1ff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TextBody">
    <w:name w:val="Body Text"/>
    <w:basedOn w:val="Normal"/>
    <w:link w:val="11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5"/>
    <w:uiPriority w:val="99"/>
    <w:semiHidden/>
    <w:qFormat/>
    <w:locked/>
    <w:rsid w:val="0093477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</w:rPr>
  </w:style>
  <w:style w:type="paragraph" w:styleId="Style18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locked/>
    <w:rsid w:val="002e373a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styleId="Style20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Contents1">
    <w:name w:val="TOC 1"/>
    <w:basedOn w:val="Normal"/>
    <w:next w:val="Normal"/>
    <w:autoRedefine/>
    <w:uiPriority w:val="39"/>
    <w:locked/>
    <w:rsid w:val="00784d89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left="284" w:hanging="284"/>
      <w:jc w:val="left"/>
    </w:pPr>
    <w:rPr>
      <w:bCs/>
    </w:rPr>
  </w:style>
  <w:style w:type="paragraph" w:styleId="Contents2">
    <w:name w:val="TOC 2"/>
    <w:basedOn w:val="Normal"/>
    <w:next w:val="Normal"/>
    <w:autoRedefine/>
    <w:uiPriority w:val="39"/>
    <w:locked/>
    <w:rsid w:val="00784d89"/>
    <w:pPr>
      <w:tabs>
        <w:tab w:val="clear" w:pos="708"/>
        <w:tab w:val="left" w:pos="567" w:leader="none"/>
        <w:tab w:val="right" w:pos="9912" w:leader="dot"/>
      </w:tabs>
      <w:spacing w:lineRule="auto" w:line="240" w:before="0" w:after="100"/>
      <w:ind w:hanging="0"/>
    </w:pPr>
    <w:rPr/>
  </w:style>
  <w:style w:type="paragraph" w:styleId="Contents3">
    <w:name w:val="TOC 3"/>
    <w:basedOn w:val="Normal"/>
    <w:next w:val="Normal"/>
    <w:autoRedefine/>
    <w:uiPriority w:val="39"/>
    <w:locked/>
    <w:rsid w:val="00784d89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left="709" w:hanging="709"/>
    </w:pPr>
    <w:rPr/>
  </w:style>
  <w:style w:type="paragraph" w:styleId="EmailSignature">
    <w:name w:val="E-mail Signature"/>
    <w:basedOn w:val="Normal"/>
    <w:link w:val="Style6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qFormat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locked/>
    <w:rsid w:val="00f52f00"/>
    <w:pPr>
      <w:spacing w:before="0" w:after="0"/>
      <w:ind w:left="720" w:firstLine="851"/>
      <w:contextualSpacing/>
    </w:pPr>
    <w:rPr/>
  </w:style>
  <w:style w:type="paragraph" w:styleId="Style21" w:customStyle="1">
    <w:name w:val="Рисунок"/>
    <w:basedOn w:val="Normal"/>
    <w:next w:val="Style15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Style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2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left="0" w:firstLine="709"/>
    </w:pPr>
    <w:rPr/>
  </w:style>
  <w:style w:type="paragraph" w:styleId="Style23" w:customStyle="1">
    <w:name w:val="Список_ТИРЕ"/>
    <w:basedOn w:val="Normal"/>
    <w:qFormat/>
    <w:rsid w:val="00384ecc"/>
    <w:pPr>
      <w:numPr>
        <w:ilvl w:val="0"/>
        <w:numId w:val="5"/>
      </w:numPr>
      <w:ind w:left="0" w:firstLine="851"/>
    </w:pPr>
    <w:rPr/>
  </w:style>
  <w:style w:type="paragraph" w:styleId="Style24" w:customStyle="1">
    <w:name w:val="Список_БУКВЫ"/>
    <w:basedOn w:val="Style23"/>
    <w:qFormat/>
    <w:rsid w:val="00384ecc"/>
    <w:pPr>
      <w:numPr>
        <w:ilvl w:val="0"/>
        <w:numId w:val="6"/>
      </w:numPr>
      <w:ind w:left="0" w:firstLine="851"/>
    </w:pPr>
    <w:rPr/>
  </w:style>
  <w:style w:type="paragraph" w:styleId="Style25" w:customStyle="1">
    <w:name w:val="Список_ЦИФРЫ"/>
    <w:basedOn w:val="Style24"/>
    <w:qFormat/>
    <w:rsid w:val="00384ecc"/>
    <w:pPr>
      <w:numPr>
        <w:ilvl w:val="0"/>
        <w:numId w:val="7"/>
      </w:numPr>
      <w:ind w:left="0" w:firstLine="851"/>
    </w:pPr>
    <w:rPr/>
  </w:style>
  <w:style w:type="paragraph" w:styleId="21" w:customStyle="1">
    <w:name w:val="Список_2_уровня"/>
    <w:basedOn w:val="Style24"/>
    <w:qFormat/>
    <w:rsid w:val="00384ecc"/>
    <w:pPr>
      <w:numPr>
        <w:ilvl w:val="0"/>
        <w:numId w:val="8"/>
      </w:numPr>
      <w:ind w:left="0" w:firstLine="851"/>
    </w:pPr>
    <w:rPr/>
  </w:style>
  <w:style w:type="paragraph" w:styleId="Style26" w:customStyle="1">
    <w:name w:val="Список источников"/>
    <w:basedOn w:val="Normal"/>
    <w:qFormat/>
    <w:rsid w:val="00384ecc"/>
    <w:pPr>
      <w:numPr>
        <w:ilvl w:val="0"/>
        <w:numId w:val="9"/>
      </w:numPr>
      <w:ind w:left="0" w:firstLine="85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7" w:customStyle="1">
    <w:name w:val="_Название рисунка"/>
    <w:basedOn w:val="Caption1"/>
    <w:uiPriority w:val="99"/>
    <w:qFormat/>
    <w:rsid w:val="00917645"/>
    <w:pPr>
      <w:keepLines/>
      <w:spacing w:lineRule="auto" w:line="360" w:before="0" w:after="0"/>
      <w:ind w:hanging="0"/>
      <w:jc w:val="center"/>
    </w:pPr>
    <w:rPr>
      <w:rFonts w:eastAsia="Times New Roman" w:cs="Times New Roman"/>
      <w:b w:val="false"/>
      <w:color w:val="auto"/>
      <w:sz w:val="28"/>
      <w:szCs w:val="20"/>
    </w:rPr>
  </w:style>
  <w:style w:type="paragraph" w:styleId="Style28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Caption1">
    <w:name w:val="caption"/>
    <w:basedOn w:val="Normal"/>
    <w:next w:val="Normal"/>
    <w:link w:val="Style10"/>
    <w:uiPriority w:val="35"/>
    <w:qFormat/>
    <w:locked/>
    <w:rsid w:val="00917645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29" w:customStyle="1">
    <w:name w:val="Подпись к картинке"/>
    <w:basedOn w:val="Normal"/>
    <w:link w:val="Style13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locked/>
    <w:rsid w:val="00004e29"/>
    <w:pPr>
      <w:keepNext w:val="true"/>
      <w:keepLines/>
      <w:numPr>
        <w:ilvl w:val="0"/>
        <w:numId w:val="0"/>
      </w:numPr>
      <w:tabs>
        <w:tab w:val="clear" w:pos="567"/>
      </w:tabs>
      <w:spacing w:lineRule="auto" w:line="259" w:before="240" w:after="0"/>
      <w:ind w:left="0" w:firstLine="709"/>
      <w:jc w:val="left"/>
      <w:outlineLvl w:val="9"/>
    </w:pPr>
    <w:rPr>
      <w:rFonts w:ascii="Cambria" w:hAnsi="Cambria" w:eastAsia="宋体" w:cs="" w:asciiTheme="majorHAnsi" w:cstheme="majorBidi" w:eastAsiaTheme="majorEastAsia" w:hAnsiTheme="majorHAnsi"/>
      <w:b w:val="false"/>
      <w:bCs w:val="false"/>
      <w:caps/>
      <w:color w:val="365F91" w:themeColor="accent1" w:themeShade="bf"/>
      <w:kern w:val="0"/>
      <w:sz w:val="32"/>
    </w:rPr>
  </w:style>
  <w:style w:type="paragraph" w:styleId="Myheaderunnumbered" w:customStyle="1">
    <w:name w:val="My header (unnumbered)"/>
    <w:basedOn w:val="Heading1"/>
    <w:link w:val="MyheaderunnumberedChar"/>
    <w:qFormat/>
    <w:rsid w:val="0010084d"/>
    <w:pPr>
      <w:numPr>
        <w:ilvl w:val="0"/>
        <w:numId w:val="0"/>
      </w:numPr>
      <w:ind w:left="0" w:firstLine="709"/>
    </w:pPr>
    <w:rPr/>
  </w:style>
  <w:style w:type="paragraph" w:styleId="Myheader" w:customStyle="1">
    <w:name w:val="My header"/>
    <w:basedOn w:val="Myheaderunnumbered"/>
    <w:link w:val="MyheaderChar"/>
    <w:qFormat/>
    <w:rsid w:val="001d75d0"/>
    <w:pPr>
      <w:numPr>
        <w:ilvl w:val="0"/>
        <w:numId w:val="11"/>
      </w:numPr>
      <w:spacing w:lineRule="auto" w:line="240"/>
      <w:ind w:left="927" w:firstLine="709"/>
    </w:pPr>
    <w:rPr/>
  </w:style>
  <w:style w:type="paragraph" w:styleId="Labname" w:customStyle="1">
    <w:name w:val="Lab name"/>
    <w:next w:val="Normal"/>
    <w:link w:val="LabnameChar"/>
    <w:qFormat/>
    <w:rsid w:val="00f76adf"/>
    <w:pPr>
      <w:widowControl/>
      <w:suppressAutoHyphens w:val="true"/>
      <w:bidi w:val="0"/>
      <w:spacing w:lineRule="auto" w:line="252" w:before="360" w:after="480"/>
      <w:jc w:val="center"/>
    </w:pPr>
    <w:rPr>
      <w:rFonts w:ascii="Times New Roman" w:hAnsi="Times New Roman" w:eastAsia="宋体" w:cs="Times New Roman" w:eastAsiaTheme="minorEastAsia"/>
      <w:b/>
      <w:caps/>
      <w:color w:val="auto"/>
      <w:kern w:val="0"/>
      <w:sz w:val="28"/>
      <w:szCs w:val="22"/>
      <w:lang w:val="ru-RU" w:eastAsia="en-US" w:bidi="ar-SA"/>
    </w:rPr>
  </w:style>
  <w:style w:type="paragraph" w:styleId="Unumberedlist" w:customStyle="1">
    <w:name w:val="Unumbered list"/>
    <w:basedOn w:val="Normal"/>
    <w:link w:val="UnumberedlistChar"/>
    <w:qFormat/>
    <w:rsid w:val="00f76adf"/>
    <w:pPr>
      <w:numPr>
        <w:ilvl w:val="0"/>
        <w:numId w:val="12"/>
      </w:numPr>
      <w:tabs>
        <w:tab w:val="clear" w:pos="708"/>
        <w:tab w:val="left" w:pos="1282" w:leader="none"/>
      </w:tabs>
      <w:spacing w:before="120" w:after="120"/>
      <w:ind w:left="0" w:firstLine="720"/>
    </w:pPr>
    <w:rPr>
      <w:rFonts w:eastAsia="宋体" w:cs="" w:cstheme="majorBidi" w:eastAsiaTheme="majorEastAsia"/>
      <w:spacing w:val="-10"/>
      <w:kern w:val="2"/>
      <w:szCs w:val="56"/>
    </w:rPr>
  </w:style>
  <w:style w:type="paragraph" w:styleId="Goalrequirements" w:customStyle="1">
    <w:name w:val="goal&amp;&amp;requirements"/>
    <w:next w:val="Normal"/>
    <w:link w:val="GoalrequirementsChar"/>
    <w:qFormat/>
    <w:rsid w:val="00f76adf"/>
    <w:pPr>
      <w:widowControl/>
      <w:suppressAutoHyphens w:val="true"/>
      <w:bidi w:val="0"/>
      <w:spacing w:lineRule="auto" w:line="252" w:before="240" w:after="120"/>
      <w:ind w:firstLine="720"/>
      <w:jc w:val="left"/>
    </w:pPr>
    <w:rPr>
      <w:rFonts w:ascii="Times New Roman" w:hAnsi="Times New Roman" w:eastAsia="Calibri" w:cs="" w:eastAsiaTheme="minorHAnsi"/>
      <w:b/>
      <w:i/>
      <w:color w:val="auto"/>
      <w:kern w:val="0"/>
      <w:sz w:val="28"/>
      <w:szCs w:val="22"/>
      <w:lang w:val="ru-RU" w:eastAsia="en-US" w:bidi="ar-SA"/>
    </w:rPr>
  </w:style>
  <w:style w:type="paragraph" w:styleId="Tasktitle" w:customStyle="1">
    <w:name w:val="Task title"/>
    <w:basedOn w:val="Goalrequirements"/>
    <w:next w:val="Normal"/>
    <w:link w:val="TasktitleChar"/>
    <w:qFormat/>
    <w:rsid w:val="00f76adf"/>
    <w:pPr/>
    <w:rPr/>
  </w:style>
  <w:style w:type="paragraph" w:styleId="Alt" w:customStyle="1">
    <w:name w:val="alt"/>
    <w:basedOn w:val="Normal"/>
    <w:qFormat/>
    <w:rsid w:val="004e3d6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locked/>
    <w:rsid w:val="003d1ff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Стиль1"/>
    <w:basedOn w:val="Normal"/>
    <w:qFormat/>
    <w:rsid w:val="0060774e"/>
    <w:pPr>
      <w:numPr>
        <w:ilvl w:val="0"/>
        <w:numId w:val="13"/>
      </w:numPr>
      <w:spacing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numbering" w:styleId="Unnumberedlist" w:customStyle="1">
    <w:name w:val="!Unnumbered list"/>
    <w:uiPriority w:val="99"/>
    <w:qFormat/>
    <w:rsid w:val="00f76adf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ветлая заливка1"/>
    <w:basedOn w:val="a6"/>
    <w:uiPriority w:val="60"/>
    <w:rsid w:val="004b37e8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5">
    <w:name w:val="Сетка таблицы1"/>
    <w:basedOn w:val="a6"/>
    <w:uiPriority w:val="59"/>
    <w:rsid w:val="009b5b59"/>
    <w:pPr>
      <w:jc w:val="left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195D-CFDD-4F72-AC17-DC82E7AC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147</TotalTime>
  <Application>LibreOffice/7.4.3.2$Linux_X86_64 LibreOffice_project/40$Build-2</Application>
  <AppVersion>15.0000</AppVersion>
  <Pages>6</Pages>
  <Words>1010</Words>
  <Characters>6408</Characters>
  <CharactersWithSpaces>7415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2023-03-04T12:25:00Z</dcterms:created>
  <dc:creator>Пахомов Максим Анатьевич</dc:creator>
  <dc:description/>
  <dc:language>en-US</dc:language>
  <cp:lastModifiedBy/>
  <cp:lastPrinted>2020-02-08T14:33:00Z</cp:lastPrinted>
  <dcterms:modified xsi:type="dcterms:W3CDTF">2023-06-23T06:56:04Z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